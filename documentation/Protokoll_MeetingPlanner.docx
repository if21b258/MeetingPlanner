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485FBA55" w:rsidR="00191661" w:rsidRPr="00B71164" w:rsidRDefault="00000000" w:rsidP="00807373">
      <w:pPr>
        <w:pStyle w:val="DeckblattBachelorarbeit"/>
        <w:spacing w:before="1134"/>
        <w:rPr>
          <w:color w:val="auto"/>
          <w:lang w:val="en-US"/>
        </w:rPr>
      </w:pPr>
      <w:sdt>
        <w:sdtPr>
          <w:rPr>
            <w:lang w:val="en-US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A71FE4" w:rsidRPr="00B71164">
            <w:rPr>
              <w:lang w:val="en-US"/>
            </w:rPr>
            <w:t>PROT</w:t>
          </w:r>
          <w:r w:rsidR="00B71164" w:rsidRPr="00B71164">
            <w:rPr>
              <w:lang w:val="en-US"/>
            </w:rPr>
            <w:t>OCOL</w:t>
          </w:r>
        </w:sdtContent>
      </w:sdt>
    </w:p>
    <w:p w14:paraId="41C81ECC" w14:textId="5EEDDD1F" w:rsidR="00363626" w:rsidRPr="00B71164" w:rsidRDefault="00B71164" w:rsidP="00363626">
      <w:pPr>
        <w:pStyle w:val="DeckblattStudiengang"/>
        <w:rPr>
          <w:color w:val="auto"/>
          <w:lang w:val="en-US"/>
        </w:rPr>
      </w:pPr>
      <w:r w:rsidRPr="00B71164">
        <w:rPr>
          <w:color w:val="auto"/>
          <w:lang w:val="en-US"/>
        </w:rPr>
        <w:t xml:space="preserve">Degree: </w:t>
      </w:r>
      <w:r w:rsidR="00632F85" w:rsidRPr="00B71164">
        <w:rPr>
          <w:color w:val="auto"/>
          <w:lang w:val="en-US"/>
        </w:rPr>
        <w:t>Bachelor Computer Science</w:t>
      </w:r>
    </w:p>
    <w:p w14:paraId="022FBF9C" w14:textId="76E63899" w:rsidR="00632F85" w:rsidRPr="00051F38" w:rsidRDefault="00B71164" w:rsidP="00632F85">
      <w:pPr>
        <w:pStyle w:val="DeckblattStudiengang"/>
        <w:rPr>
          <w:color w:val="auto"/>
          <w:lang w:val="en-US"/>
        </w:rPr>
      </w:pPr>
      <w:r w:rsidRPr="00051F38">
        <w:rPr>
          <w:color w:val="auto"/>
          <w:lang w:val="en-US"/>
        </w:rPr>
        <w:t>Subject:</w:t>
      </w:r>
      <w:r w:rsidR="00363626" w:rsidRPr="00051F38">
        <w:rPr>
          <w:color w:val="auto"/>
          <w:lang w:val="en-US"/>
        </w:rPr>
        <w:t xml:space="preserve"> </w:t>
      </w:r>
      <w:r w:rsidR="00632F85" w:rsidRPr="00051F38">
        <w:rPr>
          <w:color w:val="auto"/>
          <w:lang w:val="en-US"/>
        </w:rPr>
        <w:t>Software Engineering 2</w:t>
      </w:r>
    </w:p>
    <w:p w14:paraId="706A2604" w14:textId="7CD67D4A" w:rsidR="000C35CB" w:rsidRPr="00051F38" w:rsidRDefault="000C35CB" w:rsidP="00363626">
      <w:pPr>
        <w:pStyle w:val="DeckblattStudiengang"/>
        <w:spacing w:after="1701"/>
        <w:rPr>
          <w:color w:val="auto"/>
          <w:lang w:val="en-US"/>
        </w:rPr>
      </w:pPr>
    </w:p>
    <w:p w14:paraId="51A84105" w14:textId="14C76DD3" w:rsidR="00191661" w:rsidRPr="00951D22" w:rsidRDefault="00000000" w:rsidP="00807373">
      <w:pPr>
        <w:pStyle w:val="DeckblattArbeitstitel"/>
        <w:spacing w:after="2438"/>
        <w:rPr>
          <w:lang w:val="en-US"/>
        </w:rPr>
      </w:pPr>
      <w:sdt>
        <w:sdtPr>
          <w:rPr>
            <w:lang w:val="en-US"/>
          </w:r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04AAA">
            <w:rPr>
              <w:lang w:val="en-US"/>
            </w:rPr>
            <w:t>Meeting-</w:t>
          </w:r>
          <w:r w:rsidR="00632F85" w:rsidRPr="00951D22">
            <w:rPr>
              <w:lang w:val="en-US"/>
            </w:rPr>
            <w:t>Planner</w:t>
          </w:r>
        </w:sdtContent>
      </w:sdt>
    </w:p>
    <w:p w14:paraId="37D2EE1C" w14:textId="65F22CA7" w:rsidR="00191661" w:rsidRPr="00951D22" w:rsidRDefault="00B71164" w:rsidP="005E5A61">
      <w:pPr>
        <w:pStyle w:val="DeckblattAutor"/>
        <w:rPr>
          <w:color w:val="auto"/>
          <w:lang w:val="en-US"/>
        </w:rPr>
      </w:pPr>
      <w:r w:rsidRPr="00951D22">
        <w:rPr>
          <w:color w:val="auto"/>
          <w:lang w:val="en-US"/>
        </w:rPr>
        <w:t>Creators</w:t>
      </w:r>
      <w:r w:rsidR="002761EC" w:rsidRPr="00951D22">
        <w:rPr>
          <w:color w:val="auto"/>
          <w:lang w:val="en-US"/>
        </w:rPr>
        <w:t>:</w:t>
      </w:r>
      <w:r w:rsidR="002F11F7" w:rsidRPr="00951D22">
        <w:rPr>
          <w:color w:val="auto"/>
          <w:lang w:val="en-US"/>
        </w:rPr>
        <w:t xml:space="preserve"> </w:t>
      </w:r>
      <w:sdt>
        <w:sdtPr>
          <w:rPr>
            <w:lang w:val="en-US"/>
          </w:rPr>
          <w:alias w:val="Autor"/>
          <w:tag w:val="Autor"/>
          <w:id w:val="-797065573"/>
          <w:placeholder>
            <w:docPart w:val="DefaultPlaceholder_-18540134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32F85" w:rsidRPr="00951D22">
            <w:rPr>
              <w:lang w:val="en-US"/>
            </w:rPr>
            <w:t>Josua Hämmerle</w:t>
          </w:r>
        </w:sdtContent>
      </w:sdt>
    </w:p>
    <w:p w14:paraId="32056EE8" w14:textId="13065ED4" w:rsidR="002761EC" w:rsidRPr="004B5E80" w:rsidRDefault="002761EC" w:rsidP="005E5A61">
      <w:pPr>
        <w:pStyle w:val="DeckblattAutor"/>
        <w:rPr>
          <w:color w:val="auto"/>
        </w:rPr>
      </w:pPr>
      <w:r w:rsidRPr="004B5E80">
        <w:rPr>
          <w:color w:val="auto"/>
        </w:rPr>
        <w:t>Personenkennzeichen</w:t>
      </w:r>
      <w:r w:rsidR="00B71164" w:rsidRPr="004B5E80">
        <w:rPr>
          <w:color w:val="auto"/>
        </w:rPr>
        <w:t>/</w:t>
      </w:r>
      <w:proofErr w:type="spellStart"/>
      <w:r w:rsidR="00B71164" w:rsidRPr="004B5E80">
        <w:rPr>
          <w:color w:val="auto"/>
        </w:rPr>
        <w:t>Id</w:t>
      </w:r>
      <w:proofErr w:type="spellEnd"/>
      <w:r w:rsidR="00951D22" w:rsidRPr="004B5E80">
        <w:rPr>
          <w:color w:val="auto"/>
        </w:rPr>
        <w:t xml:space="preserve">: </w:t>
      </w:r>
      <w:r w:rsidR="003C3365" w:rsidRPr="004B5E80">
        <w:rPr>
          <w:color w:val="auto"/>
        </w:rPr>
        <w:t>if21b258</w:t>
      </w:r>
    </w:p>
    <w:p w14:paraId="157C7FBE" w14:textId="77777777" w:rsidR="007B781E" w:rsidRPr="004B5E80" w:rsidRDefault="007B781E" w:rsidP="00F232C9">
      <w:pPr>
        <w:pStyle w:val="DeckblattAutor"/>
        <w:rPr>
          <w:color w:val="auto"/>
        </w:rPr>
      </w:pPr>
    </w:p>
    <w:p w14:paraId="643D5E1C" w14:textId="095B337B" w:rsidR="0016496E" w:rsidRPr="004B5E80" w:rsidRDefault="00B71164" w:rsidP="0016496E">
      <w:pPr>
        <w:pStyle w:val="DeckblattAutor"/>
        <w:rPr>
          <w:color w:val="auto"/>
        </w:rPr>
      </w:pPr>
      <w:r w:rsidRPr="004B5E80">
        <w:rPr>
          <w:color w:val="auto"/>
        </w:rPr>
        <w:t>Professor</w:t>
      </w:r>
      <w:r w:rsidR="00191661" w:rsidRPr="004B5E80">
        <w:rPr>
          <w:color w:val="auto"/>
        </w:rPr>
        <w:t xml:space="preserve">: </w:t>
      </w:r>
      <w:r w:rsidR="00632F85" w:rsidRPr="004B5E80">
        <w:rPr>
          <w:color w:val="auto"/>
        </w:rPr>
        <w:t xml:space="preserve">Raoul Holzer </w:t>
      </w:r>
      <w:proofErr w:type="spellStart"/>
      <w:r w:rsidR="00632F85" w:rsidRPr="004B5E80">
        <w:rPr>
          <w:color w:val="auto"/>
        </w:rPr>
        <w:t>MSc</w:t>
      </w:r>
      <w:proofErr w:type="spellEnd"/>
    </w:p>
    <w:p w14:paraId="215039F5" w14:textId="77777777" w:rsidR="00191661" w:rsidRPr="004B5E80" w:rsidRDefault="00191661" w:rsidP="0016496E">
      <w:pPr>
        <w:pStyle w:val="DeckblattAutor"/>
        <w:rPr>
          <w:color w:val="auto"/>
          <w:sz w:val="24"/>
          <w:szCs w:val="24"/>
        </w:rPr>
      </w:pPr>
    </w:p>
    <w:p w14:paraId="54B629DD" w14:textId="628A163C" w:rsidR="004926E2" w:rsidRPr="00B71164" w:rsidRDefault="00B71164" w:rsidP="00632F85">
      <w:pPr>
        <w:pStyle w:val="DeckblattAutor"/>
        <w:rPr>
          <w:color w:val="auto"/>
          <w:lang w:val="en-US"/>
        </w:rPr>
        <w:sectPr w:rsidR="004926E2" w:rsidRPr="00B71164" w:rsidSect="00127E41">
          <w:headerReference w:type="even" r:id="rId9"/>
          <w:footerReference w:type="even" r:id="rId10"/>
          <w:headerReference w:type="first" r:id="rId11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  <w:r>
        <w:rPr>
          <w:color w:val="auto"/>
          <w:lang w:val="en-US"/>
        </w:rPr>
        <w:t>Vienna</w:t>
      </w:r>
      <w:r w:rsidR="00632F85" w:rsidRPr="00B71164">
        <w:rPr>
          <w:color w:val="auto"/>
          <w:lang w:val="en-US"/>
        </w:rPr>
        <w:t>, 24.</w:t>
      </w:r>
      <w:r w:rsidR="00951D22">
        <w:rPr>
          <w:color w:val="auto"/>
          <w:lang w:val="en-US"/>
        </w:rPr>
        <w:t>10</w:t>
      </w:r>
      <w:r w:rsidR="00632F85" w:rsidRPr="00B71164">
        <w:rPr>
          <w:color w:val="auto"/>
          <w:lang w:val="en-US"/>
        </w:rPr>
        <w:t>.202</w:t>
      </w:r>
      <w:r w:rsidR="00C6796B" w:rsidRPr="00B71164">
        <w:rPr>
          <w:color w:val="auto"/>
          <w:lang w:val="en-US"/>
        </w:rPr>
        <w:t>3</w:t>
      </w:r>
    </w:p>
    <w:bookmarkEnd w:id="0"/>
    <w:bookmarkEnd w:id="1"/>
    <w:bookmarkEnd w:id="2"/>
    <w:bookmarkEnd w:id="3"/>
    <w:p w14:paraId="1CD48C73" w14:textId="0D469F9B" w:rsidR="000536E5" w:rsidRDefault="000536E5" w:rsidP="000536E5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lastRenderedPageBreak/>
        <w:t>Design and architecture</w:t>
      </w:r>
    </w:p>
    <w:p w14:paraId="12DC6B38" w14:textId="77777777" w:rsidR="00E31570" w:rsidRDefault="000536E5" w:rsidP="00E315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Metting-Planner project is based on the GUI framework WPF and written in C#.</w:t>
      </w:r>
      <w:r w:rsidR="00E31570">
        <w:rPr>
          <w:sz w:val="28"/>
          <w:szCs w:val="28"/>
          <w:lang w:val="en-US"/>
        </w:rPr>
        <w:t xml:space="preserve"> The project is organized into 3 main layers. A </w:t>
      </w:r>
      <w:proofErr w:type="gramStart"/>
      <w:r w:rsidR="00E31570">
        <w:rPr>
          <w:sz w:val="28"/>
          <w:szCs w:val="28"/>
          <w:lang w:val="en-US"/>
        </w:rPr>
        <w:t>UI-layer</w:t>
      </w:r>
      <w:proofErr w:type="gramEnd"/>
      <w:r w:rsidR="00E31570">
        <w:rPr>
          <w:sz w:val="28"/>
          <w:szCs w:val="28"/>
          <w:lang w:val="en-US"/>
        </w:rPr>
        <w:t xml:space="preserve"> which contains the views and view-models, a business-layer implementing the main logic of the project and a data-access-layer communicating to the database.</w:t>
      </w:r>
    </w:p>
    <w:p w14:paraId="7CA94749" w14:textId="4954FE17" w:rsidR="000536E5" w:rsidRDefault="000536E5" w:rsidP="000536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implements the MVVM</w:t>
      </w:r>
      <w:r w:rsidR="00812DA8">
        <w:rPr>
          <w:sz w:val="28"/>
          <w:szCs w:val="28"/>
          <w:lang w:val="en-US"/>
        </w:rPr>
        <w:t>-pattern, using models to hold the data, views to define the UI, and view-models to apply logic and keep the models and views synchronized. To communicate from the view</w:t>
      </w:r>
      <w:r w:rsidR="008E5BFC">
        <w:rPr>
          <w:sz w:val="28"/>
          <w:szCs w:val="28"/>
          <w:lang w:val="en-US"/>
        </w:rPr>
        <w:t>s</w:t>
      </w:r>
      <w:r w:rsidR="00812DA8">
        <w:rPr>
          <w:sz w:val="28"/>
          <w:szCs w:val="28"/>
          <w:lang w:val="en-US"/>
        </w:rPr>
        <w:t xml:space="preserve"> to the view</w:t>
      </w:r>
      <w:r w:rsidR="008E5BFC">
        <w:rPr>
          <w:sz w:val="28"/>
          <w:szCs w:val="28"/>
          <w:lang w:val="en-US"/>
        </w:rPr>
        <w:t>-</w:t>
      </w:r>
      <w:r w:rsidR="00812DA8">
        <w:rPr>
          <w:sz w:val="28"/>
          <w:szCs w:val="28"/>
          <w:lang w:val="en-US"/>
        </w:rPr>
        <w:t>model</w:t>
      </w:r>
      <w:r w:rsidR="008E5BFC">
        <w:rPr>
          <w:sz w:val="28"/>
          <w:szCs w:val="28"/>
          <w:lang w:val="en-US"/>
        </w:rPr>
        <w:t>s</w:t>
      </w:r>
      <w:r w:rsidR="00812DA8">
        <w:rPr>
          <w:sz w:val="28"/>
          <w:szCs w:val="28"/>
          <w:lang w:val="en-US"/>
        </w:rPr>
        <w:t xml:space="preserve"> the Command-pattern is used</w:t>
      </w:r>
      <w:r w:rsidR="008E5BFC">
        <w:rPr>
          <w:sz w:val="28"/>
          <w:szCs w:val="28"/>
          <w:lang w:val="en-US"/>
        </w:rPr>
        <w:t>, which allows to bind to a command defined</w:t>
      </w:r>
      <w:r w:rsidR="00812DA8">
        <w:rPr>
          <w:sz w:val="28"/>
          <w:szCs w:val="28"/>
          <w:lang w:val="en-US"/>
        </w:rPr>
        <w:t xml:space="preserve"> </w:t>
      </w:r>
      <w:r w:rsidR="008E5BFC">
        <w:rPr>
          <w:sz w:val="28"/>
          <w:szCs w:val="28"/>
          <w:lang w:val="en-US"/>
        </w:rPr>
        <w:t>in the view-model and execute it.</w:t>
      </w:r>
    </w:p>
    <w:p w14:paraId="60427325" w14:textId="2FFF98D0" w:rsidR="000536E5" w:rsidRDefault="008E5BFC" w:rsidP="00E44E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Keeping the different view-models synchronized is done via the Observer-pattern. This pattern uses events to broadcast changes to each object which is subscribed to the event, so it can adapt to these changes. </w:t>
      </w:r>
    </w:p>
    <w:p w14:paraId="5C91F5E9" w14:textId="53ED4C88" w:rsidR="005E4E24" w:rsidRDefault="00E31570" w:rsidP="00E44E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persistent storage solution,</w:t>
      </w:r>
      <w:r w:rsidR="004B5E80">
        <w:rPr>
          <w:sz w:val="28"/>
          <w:szCs w:val="28"/>
          <w:lang w:val="en-US"/>
        </w:rPr>
        <w:t xml:space="preserve"> </w:t>
      </w:r>
      <w:proofErr w:type="spellStart"/>
      <w:r w:rsidR="004B5E80">
        <w:rPr>
          <w:sz w:val="28"/>
          <w:szCs w:val="28"/>
          <w:lang w:val="en-US"/>
        </w:rPr>
        <w:t>Microsofts</w:t>
      </w:r>
      <w:proofErr w:type="spellEnd"/>
      <w:r w:rsidR="004B5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Entity Framework </w:t>
      </w:r>
      <w:r w:rsidR="004B5E80">
        <w:rPr>
          <w:sz w:val="28"/>
          <w:szCs w:val="28"/>
          <w:lang w:val="en-US"/>
        </w:rPr>
        <w:t xml:space="preserve">is used, </w:t>
      </w:r>
      <w:r>
        <w:rPr>
          <w:sz w:val="28"/>
          <w:szCs w:val="28"/>
          <w:lang w:val="en-US"/>
        </w:rPr>
        <w:t>which allows</w:t>
      </w:r>
      <w:r w:rsidR="004B5E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implement repositories</w:t>
      </w:r>
      <w:r w:rsidR="00495DFE">
        <w:rPr>
          <w:sz w:val="28"/>
          <w:szCs w:val="28"/>
          <w:lang w:val="en-US"/>
        </w:rPr>
        <w:t xml:space="preserve">. These </w:t>
      </w:r>
      <w:r>
        <w:rPr>
          <w:sz w:val="28"/>
          <w:szCs w:val="28"/>
          <w:lang w:val="en-US"/>
        </w:rPr>
        <w:t>handle CRUD operations on the databas</w:t>
      </w:r>
      <w:r w:rsidR="004B5E80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.</w:t>
      </w:r>
      <w:r w:rsidR="00495DFE">
        <w:rPr>
          <w:sz w:val="28"/>
          <w:szCs w:val="28"/>
          <w:lang w:val="en-US"/>
        </w:rPr>
        <w:t xml:space="preserve"> The string for the database access is stored in a config file for easy customization.</w:t>
      </w:r>
    </w:p>
    <w:p w14:paraId="5971E3E9" w14:textId="0F6D4B27" w:rsidR="00495DFE" w:rsidRDefault="00A6157E" w:rsidP="00E44E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an IoC container is used to handle the creation of objects when needed.</w:t>
      </w:r>
    </w:p>
    <w:p w14:paraId="61937404" w14:textId="77777777" w:rsidR="00495DFE" w:rsidRDefault="00495DFE" w:rsidP="00E44EBD">
      <w:pPr>
        <w:rPr>
          <w:sz w:val="28"/>
          <w:szCs w:val="28"/>
          <w:lang w:val="en-US"/>
        </w:rPr>
      </w:pPr>
    </w:p>
    <w:p w14:paraId="0F83A10C" w14:textId="1878758D" w:rsidR="00ED2C9B" w:rsidRPr="00495DE2" w:rsidRDefault="002D7646" w:rsidP="00E44EBD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495DE2">
        <w:rPr>
          <w:rFonts w:asciiTheme="minorHAnsi" w:hAnsiTheme="minorHAnsi" w:cstheme="minorHAnsi"/>
          <w:b/>
          <w:bCs/>
          <w:sz w:val="44"/>
          <w:szCs w:val="44"/>
          <w:lang w:val="en-US"/>
        </w:rPr>
        <w:t>Technical steps and decisions</w:t>
      </w:r>
    </w:p>
    <w:p w14:paraId="33A6B8F1" w14:textId="1444D3C6" w:rsidR="00D11956" w:rsidRDefault="00D11956" w:rsidP="00415E8D">
      <w:pPr>
        <w:rPr>
          <w:szCs w:val="22"/>
          <w:lang w:val="en-US"/>
        </w:rPr>
      </w:pPr>
    </w:p>
    <w:p w14:paraId="5C5BC74C" w14:textId="77777777" w:rsidR="00127782" w:rsidRDefault="004E6B8B" w:rsidP="004E6B8B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this Meeting-Planner project was very similar to the Tour-Planner project I did before in cooperation with my colleague Felix Riemenschneider, I decided to take the Tour-Planner as a baseline and refactor </w:t>
      </w:r>
      <w:r w:rsidR="00127782">
        <w:rPr>
          <w:sz w:val="28"/>
          <w:szCs w:val="28"/>
          <w:lang w:val="en-US"/>
        </w:rPr>
        <w:t>existing code instead of building the project from the ground up.</w:t>
      </w:r>
    </w:p>
    <w:p w14:paraId="4BDD4AF9" w14:textId="77777777" w:rsidR="00127782" w:rsidRDefault="00127782" w:rsidP="004E6B8B">
      <w:pPr>
        <w:jc w:val="left"/>
        <w:rPr>
          <w:sz w:val="28"/>
          <w:szCs w:val="28"/>
          <w:lang w:val="en-US"/>
        </w:rPr>
      </w:pPr>
    </w:p>
    <w:p w14:paraId="07C32AE5" w14:textId="1814CC0A" w:rsidR="00E44EBD" w:rsidRDefault="00127782" w:rsidP="004E6B8B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first, I had a look at the new requirements and removed any classes which would not be used anymore. These were mainly classes </w:t>
      </w:r>
      <w:r>
        <w:rPr>
          <w:sz w:val="28"/>
          <w:szCs w:val="28"/>
          <w:lang w:val="en-US"/>
        </w:rPr>
        <w:lastRenderedPageBreak/>
        <w:t xml:space="preserve">interacting with the </w:t>
      </w:r>
      <w:proofErr w:type="spellStart"/>
      <w:r>
        <w:rPr>
          <w:sz w:val="28"/>
          <w:szCs w:val="28"/>
          <w:lang w:val="en-US"/>
        </w:rPr>
        <w:t>RouteService</w:t>
      </w:r>
      <w:proofErr w:type="spellEnd"/>
      <w:r>
        <w:rPr>
          <w:sz w:val="28"/>
          <w:szCs w:val="28"/>
          <w:lang w:val="en-US"/>
        </w:rPr>
        <w:t xml:space="preserve"> as there was no requirement for an external API call in the new Meeting-Planner project.</w:t>
      </w:r>
    </w:p>
    <w:p w14:paraId="2285E86C" w14:textId="3C36D54C" w:rsidR="00127782" w:rsidRDefault="00127782" w:rsidP="004E6B8B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all unnecessary classes were removed, I did a quick search and replace, to replace any occurrences of Tour with Meeting and some other renaming </w:t>
      </w:r>
      <w:r w:rsidR="00015653"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 xml:space="preserve">have a </w:t>
      </w:r>
      <w:r w:rsidR="00DE3E5D">
        <w:rPr>
          <w:sz w:val="28"/>
          <w:szCs w:val="28"/>
          <w:lang w:val="en-US"/>
        </w:rPr>
        <w:t>clean</w:t>
      </w:r>
      <w:r>
        <w:rPr>
          <w:sz w:val="28"/>
          <w:szCs w:val="28"/>
          <w:lang w:val="en-US"/>
        </w:rPr>
        <w:t xml:space="preserve"> baseline.</w:t>
      </w:r>
    </w:p>
    <w:p w14:paraId="48A77779" w14:textId="7A9F0E3D" w:rsidR="00015653" w:rsidRDefault="00015653" w:rsidP="004E6B8B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next step I decided to start from the backend and work my way to the frontend. My reasoning for this was that if I changed classes in the backend, as the frontend would build up on them, I could just follow the error messages and fix most of the problems this way.</w:t>
      </w:r>
    </w:p>
    <w:p w14:paraId="5FCD2984" w14:textId="4543A0E0" w:rsidR="00015653" w:rsidRDefault="00015653" w:rsidP="004E6B8B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Adapting the models to conform to the new requirements was my </w:t>
      </w:r>
      <w:r w:rsidR="00352E35">
        <w:rPr>
          <w:sz w:val="28"/>
          <w:szCs w:val="28"/>
          <w:lang w:val="en-US"/>
        </w:rPr>
        <w:t>priority</w:t>
      </w:r>
      <w:r>
        <w:rPr>
          <w:sz w:val="28"/>
          <w:szCs w:val="28"/>
          <w:lang w:val="en-US"/>
        </w:rPr>
        <w:t xml:space="preserve"> as these did not depend on anything else but most classes depend on them. </w:t>
      </w:r>
      <w:r w:rsidR="00352E35">
        <w:rPr>
          <w:sz w:val="28"/>
          <w:szCs w:val="28"/>
          <w:lang w:val="en-US"/>
        </w:rPr>
        <w:t xml:space="preserve">There wasn’t much refactoring to do in the backend as the search and replace did most of the work already, and functionally the DAL, </w:t>
      </w:r>
      <w:proofErr w:type="spellStart"/>
      <w:r w:rsidR="00352E35">
        <w:rPr>
          <w:sz w:val="28"/>
          <w:szCs w:val="28"/>
          <w:lang w:val="en-US"/>
        </w:rPr>
        <w:t>MeetingService</w:t>
      </w:r>
      <w:proofErr w:type="spellEnd"/>
      <w:r w:rsidR="00352E35">
        <w:rPr>
          <w:sz w:val="28"/>
          <w:szCs w:val="28"/>
          <w:lang w:val="en-US"/>
        </w:rPr>
        <w:t xml:space="preserve"> and </w:t>
      </w:r>
      <w:proofErr w:type="spellStart"/>
      <w:r w:rsidR="00352E35">
        <w:rPr>
          <w:sz w:val="28"/>
          <w:szCs w:val="28"/>
          <w:lang w:val="en-US"/>
        </w:rPr>
        <w:t>LoggingService</w:t>
      </w:r>
      <w:proofErr w:type="spellEnd"/>
      <w:r w:rsidR="00352E35">
        <w:rPr>
          <w:sz w:val="28"/>
          <w:szCs w:val="28"/>
          <w:lang w:val="en-US"/>
        </w:rPr>
        <w:t xml:space="preserve"> stayed the same. So, after some small changes to validation and report generation the backend was done.</w:t>
      </w:r>
    </w:p>
    <w:p w14:paraId="6C5F2B22" w14:textId="19EE0CC9" w:rsidR="00352E35" w:rsidRDefault="00352E35" w:rsidP="004E6B8B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Next, I decided to work on the view models where I mostly had to adapt the fields to the changes in the models. Afterwards I adjusted the views to comply with the changes in the view models and made some small UI changes where things started to look ugly.</w:t>
      </w:r>
    </w:p>
    <w:p w14:paraId="0DBCBFEC" w14:textId="6EE8E325" w:rsidR="00352E35" w:rsidRDefault="00352E35" w:rsidP="004E6B8B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all this was done, I fixed some small bugs, and the main part of the project was finished. As a next step I worked on the unit tests.</w:t>
      </w:r>
    </w:p>
    <w:p w14:paraId="48C87E86" w14:textId="77777777" w:rsidR="00D164DD" w:rsidRDefault="00D164DD" w:rsidP="004E6B8B">
      <w:pPr>
        <w:jc w:val="left"/>
        <w:rPr>
          <w:sz w:val="28"/>
          <w:szCs w:val="28"/>
          <w:lang w:val="en-US"/>
        </w:rPr>
      </w:pPr>
    </w:p>
    <w:p w14:paraId="4908FB9E" w14:textId="77777777" w:rsidR="00A6157E" w:rsidRDefault="00A6157E" w:rsidP="00A6157E">
      <w:pPr>
        <w:jc w:val="left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>Unit Tests</w:t>
      </w:r>
    </w:p>
    <w:p w14:paraId="0014EE49" w14:textId="51B0381A" w:rsidR="00510239" w:rsidRDefault="00A6157E" w:rsidP="005102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Unit-tests I decided</w:t>
      </w:r>
      <w:r w:rsidR="00510239">
        <w:rPr>
          <w:sz w:val="28"/>
          <w:szCs w:val="28"/>
          <w:lang w:val="en-US"/>
        </w:rPr>
        <w:t xml:space="preserve"> to focus on the </w:t>
      </w:r>
      <w:proofErr w:type="spellStart"/>
      <w:r w:rsidR="00510239">
        <w:rPr>
          <w:sz w:val="28"/>
          <w:szCs w:val="28"/>
          <w:lang w:val="en-US"/>
        </w:rPr>
        <w:t>MeetingService</w:t>
      </w:r>
      <w:proofErr w:type="spellEnd"/>
      <w:r w:rsidR="00510239">
        <w:rPr>
          <w:sz w:val="28"/>
          <w:szCs w:val="28"/>
          <w:lang w:val="en-US"/>
        </w:rPr>
        <w:t xml:space="preserve"> because the handling of data received from the </w:t>
      </w:r>
      <w:proofErr w:type="gramStart"/>
      <w:r w:rsidR="00510239">
        <w:rPr>
          <w:sz w:val="28"/>
          <w:szCs w:val="28"/>
          <w:lang w:val="en-US"/>
        </w:rPr>
        <w:t>frontend,</w:t>
      </w:r>
      <w:proofErr w:type="gramEnd"/>
      <w:r w:rsidR="00510239">
        <w:rPr>
          <w:sz w:val="28"/>
          <w:szCs w:val="28"/>
          <w:lang w:val="en-US"/>
        </w:rPr>
        <w:t xml:space="preserve"> is a key part of the project. I also thought it was insightful to work with </w:t>
      </w:r>
      <w:proofErr w:type="gramStart"/>
      <w:r w:rsidR="00510239">
        <w:rPr>
          <w:sz w:val="28"/>
          <w:szCs w:val="28"/>
          <w:lang w:val="en-US"/>
        </w:rPr>
        <w:t>a in</w:t>
      </w:r>
      <w:proofErr w:type="gramEnd"/>
      <w:r w:rsidR="00510239">
        <w:rPr>
          <w:sz w:val="28"/>
          <w:szCs w:val="28"/>
          <w:lang w:val="en-US"/>
        </w:rPr>
        <w:t xml:space="preserve">-memory database and learn how to create unit tests for that. </w:t>
      </w:r>
      <w:proofErr w:type="gramStart"/>
      <w:r w:rsidR="00510239">
        <w:rPr>
          <w:sz w:val="28"/>
          <w:szCs w:val="28"/>
          <w:lang w:val="en-US"/>
        </w:rPr>
        <w:t>Furthermore</w:t>
      </w:r>
      <w:proofErr w:type="gramEnd"/>
      <w:r w:rsidR="00510239">
        <w:rPr>
          <w:sz w:val="28"/>
          <w:szCs w:val="28"/>
          <w:lang w:val="en-US"/>
        </w:rPr>
        <w:t xml:space="preserve"> I wrote some tests to verify that the input validation is working correctly.</w:t>
      </w:r>
    </w:p>
    <w:p w14:paraId="05BC856A" w14:textId="77777777" w:rsidR="00D164DD" w:rsidRDefault="00D164DD" w:rsidP="00510239">
      <w:pPr>
        <w:rPr>
          <w:sz w:val="28"/>
          <w:szCs w:val="28"/>
          <w:lang w:val="en-US"/>
        </w:rPr>
      </w:pPr>
    </w:p>
    <w:p w14:paraId="76B3AA96" w14:textId="4EAAB3B2" w:rsidR="00510239" w:rsidRDefault="00510239" w:rsidP="00510239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lastRenderedPageBreak/>
        <w:t>UI-flow</w:t>
      </w:r>
    </w:p>
    <w:p w14:paraId="4AE18A14" w14:textId="4C229165" w:rsidR="00510239" w:rsidRDefault="00510239" w:rsidP="00510239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sz w:val="28"/>
          <w:szCs w:val="28"/>
          <w:lang w:val="en-US"/>
        </w:rPr>
        <w:t>Main window</w:t>
      </w:r>
      <w:r w:rsidR="00D164DD">
        <w:rPr>
          <w:sz w:val="28"/>
          <w:szCs w:val="28"/>
          <w:lang w:val="en-US"/>
        </w:rPr>
        <w:t xml:space="preserve"> (general info)</w:t>
      </w:r>
      <w:r>
        <w:rPr>
          <w:sz w:val="28"/>
          <w:szCs w:val="28"/>
          <w:lang w:val="en-US"/>
        </w:rPr>
        <w:t>:</w:t>
      </w:r>
    </w:p>
    <w:p w14:paraId="784F294B" w14:textId="16DD31EC" w:rsidR="00510239" w:rsidRDefault="00D164DD" w:rsidP="0051023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9C7BBB" wp14:editId="56C919BD">
            <wp:extent cx="5759450" cy="3246120"/>
            <wp:effectExtent l="0" t="0" r="0" b="0"/>
            <wp:docPr id="667660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600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1065" w14:textId="77777777" w:rsidR="00510239" w:rsidRDefault="00510239" w:rsidP="00510239">
      <w:pPr>
        <w:rPr>
          <w:sz w:val="28"/>
          <w:szCs w:val="28"/>
          <w:lang w:val="en-US"/>
        </w:rPr>
      </w:pPr>
    </w:p>
    <w:p w14:paraId="17116B86" w14:textId="236FE48B" w:rsidR="00510239" w:rsidRDefault="00D164DD" w:rsidP="005102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window (notes):</w:t>
      </w:r>
    </w:p>
    <w:p w14:paraId="212F3D04" w14:textId="3ED0F8E3" w:rsidR="00510239" w:rsidRPr="00510239" w:rsidRDefault="00D164DD" w:rsidP="0051023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E8E13F" wp14:editId="7266C4F4">
            <wp:extent cx="5759450" cy="3246120"/>
            <wp:effectExtent l="0" t="0" r="0" b="0"/>
            <wp:docPr id="1889332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323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7D2D" w14:textId="77777777" w:rsidR="00D164DD" w:rsidRDefault="00D164DD" w:rsidP="00A6157E">
      <w:pPr>
        <w:jc w:val="left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6DE6F307" w14:textId="77777777" w:rsidR="00D164DD" w:rsidRDefault="00D164DD" w:rsidP="00A6157E">
      <w:pPr>
        <w:jc w:val="left"/>
        <w:rPr>
          <w:noProof/>
        </w:rPr>
      </w:pPr>
    </w:p>
    <w:p w14:paraId="0B1B4FAC" w14:textId="7FB6F51A" w:rsidR="00D164DD" w:rsidRDefault="00D164DD" w:rsidP="00D16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Add/edit meeting:</w:t>
      </w:r>
      <w:r w:rsidRPr="00D164DD">
        <w:rPr>
          <w:noProof/>
        </w:rPr>
        <w:t xml:space="preserve"> </w:t>
      </w:r>
    </w:p>
    <w:p w14:paraId="1E1AF44F" w14:textId="77777777" w:rsidR="00D164DD" w:rsidRDefault="00D164DD" w:rsidP="00A6157E">
      <w:pPr>
        <w:jc w:val="left"/>
        <w:rPr>
          <w:noProof/>
        </w:rPr>
      </w:pPr>
    </w:p>
    <w:p w14:paraId="6A0CC29F" w14:textId="2EAFEDD5" w:rsidR="00D164DD" w:rsidRDefault="00D164DD" w:rsidP="00A6157E">
      <w:pPr>
        <w:jc w:val="left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0B69CEC" wp14:editId="582907A3">
            <wp:extent cx="2810817" cy="2133600"/>
            <wp:effectExtent l="0" t="0" r="8890" b="0"/>
            <wp:docPr id="2090402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022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2581" cy="21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3E078" wp14:editId="595B9C14">
            <wp:extent cx="2809875" cy="2132886"/>
            <wp:effectExtent l="0" t="0" r="0" b="1270"/>
            <wp:docPr id="35588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86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614" cy="21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B1B8" w14:textId="77777777" w:rsidR="00D164DD" w:rsidRDefault="00D164DD" w:rsidP="00D164DD">
      <w:pPr>
        <w:rPr>
          <w:sz w:val="28"/>
          <w:szCs w:val="28"/>
          <w:lang w:val="en-US"/>
        </w:rPr>
      </w:pPr>
    </w:p>
    <w:p w14:paraId="077AC58B" w14:textId="67AB3301" w:rsidR="00D164DD" w:rsidRDefault="00D164DD" w:rsidP="00D16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Add/edit note:</w:t>
      </w:r>
      <w:r w:rsidRPr="00D164DD">
        <w:rPr>
          <w:noProof/>
          <w:lang w:val="en-US"/>
        </w:rPr>
        <w:t xml:space="preserve"> </w:t>
      </w:r>
    </w:p>
    <w:p w14:paraId="3F032C8A" w14:textId="77E89733" w:rsidR="00D164DD" w:rsidRDefault="00D164DD" w:rsidP="00A6157E">
      <w:pPr>
        <w:jc w:val="left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EB0285E" wp14:editId="6E3AE819">
            <wp:extent cx="2785721" cy="2114550"/>
            <wp:effectExtent l="0" t="0" r="0" b="0"/>
            <wp:docPr id="285585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8526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141" cy="21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E8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39056FE0" wp14:editId="5EC6C131">
            <wp:extent cx="2785110" cy="2114086"/>
            <wp:effectExtent l="0" t="0" r="0" b="635"/>
            <wp:docPr id="2068764559" name="Picture 1" descr="A screenshot of a video mee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64559" name="Picture 1" descr="A screenshot of a video meet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86" cy="211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B4F0" w14:textId="77777777" w:rsidR="00D164DD" w:rsidRDefault="00D164DD" w:rsidP="00A6157E">
      <w:pPr>
        <w:jc w:val="left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1A6D8BA9" w14:textId="77777777" w:rsidR="00D164DD" w:rsidRDefault="00D164DD" w:rsidP="00A6157E">
      <w:pPr>
        <w:jc w:val="left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74242F6B" w14:textId="77777777" w:rsidR="00D164DD" w:rsidRDefault="00D164DD" w:rsidP="00A6157E">
      <w:pPr>
        <w:jc w:val="left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3B33607A" w14:textId="77777777" w:rsidR="00D164DD" w:rsidRDefault="00D164DD" w:rsidP="00A6157E">
      <w:pPr>
        <w:jc w:val="left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1F903A74" w14:textId="77777777" w:rsidR="00D164DD" w:rsidRDefault="00D164DD" w:rsidP="00A6157E">
      <w:pPr>
        <w:jc w:val="left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78CEE112" w14:textId="77777777" w:rsidR="00D164DD" w:rsidRDefault="00D164DD" w:rsidP="00A6157E">
      <w:pPr>
        <w:jc w:val="left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3978A1E9" w14:textId="77777777" w:rsidR="00D164DD" w:rsidRDefault="00D164DD" w:rsidP="00A6157E">
      <w:pPr>
        <w:jc w:val="left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1D5B16E4" w14:textId="77D073DC" w:rsidR="00ED2C9B" w:rsidRDefault="00ED2C9B" w:rsidP="00A6157E">
      <w:pPr>
        <w:jc w:val="left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lastRenderedPageBreak/>
        <w:t>Use-case diagram</w:t>
      </w:r>
    </w:p>
    <w:p w14:paraId="3A18ED1E" w14:textId="77777777" w:rsidR="00ED2C9B" w:rsidRPr="00ED2C9B" w:rsidRDefault="00ED2C9B" w:rsidP="00ED2C9B">
      <w:pPr>
        <w:ind w:left="709" w:hanging="709"/>
        <w:jc w:val="left"/>
        <w:rPr>
          <w:sz w:val="28"/>
          <w:szCs w:val="28"/>
          <w:lang w:val="en-US"/>
        </w:rPr>
      </w:pPr>
    </w:p>
    <w:p w14:paraId="21F80C2D" w14:textId="23E67C99" w:rsidR="00ED2C9B" w:rsidRDefault="00A6157E" w:rsidP="00ED2C9B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noProof/>
          <w:sz w:val="44"/>
          <w:szCs w:val="44"/>
          <w:lang w:val="en-US"/>
        </w:rPr>
        <w:drawing>
          <wp:inline distT="0" distB="0" distL="0" distR="0" wp14:anchorId="12E615AE" wp14:editId="3EB9C864">
            <wp:extent cx="4400550" cy="6091944"/>
            <wp:effectExtent l="0" t="0" r="0" b="4445"/>
            <wp:docPr id="178553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13" cy="612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2D63" w14:textId="77777777" w:rsidR="00ED2C9B" w:rsidRDefault="00ED2C9B" w:rsidP="00415E8D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763CA244" w14:textId="77777777" w:rsidR="00A6157E" w:rsidRDefault="00A6157E" w:rsidP="00415E8D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5C41E39F" w14:textId="5DE33DB6" w:rsidR="00ED2C9B" w:rsidRDefault="00ED2C9B" w:rsidP="00415E8D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6F286A43" w14:textId="77777777" w:rsidR="00D164DD" w:rsidRPr="00A6157E" w:rsidRDefault="00D164DD" w:rsidP="00415E8D">
      <w:pPr>
        <w:rPr>
          <w:szCs w:val="22"/>
          <w:lang w:val="en-US"/>
        </w:rPr>
      </w:pPr>
    </w:p>
    <w:p w14:paraId="7F62C10E" w14:textId="5E8CD1A3" w:rsidR="00ED2C9B" w:rsidRDefault="00ED2C9B" w:rsidP="00ED2C9B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lastRenderedPageBreak/>
        <w:t>Class-diagram</w:t>
      </w:r>
    </w:p>
    <w:p w14:paraId="24E0ADA7" w14:textId="221E13B6" w:rsidR="00ED2C9B" w:rsidRDefault="00ED2C9B" w:rsidP="00ED2C9B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noProof/>
          <w:sz w:val="44"/>
          <w:szCs w:val="44"/>
          <w:lang w:val="en-US"/>
        </w:rPr>
        <w:drawing>
          <wp:inline distT="0" distB="0" distL="0" distR="0" wp14:anchorId="59645617" wp14:editId="4DCBE507">
            <wp:extent cx="5753100" cy="2724150"/>
            <wp:effectExtent l="0" t="0" r="0" b="0"/>
            <wp:docPr id="69177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B17E" w14:textId="77777777" w:rsidR="009247D9" w:rsidRPr="009247D9" w:rsidRDefault="009247D9" w:rsidP="00415E8D">
      <w:pPr>
        <w:rPr>
          <w:sz w:val="28"/>
          <w:szCs w:val="28"/>
          <w:lang w:val="en-US"/>
        </w:rPr>
      </w:pPr>
    </w:p>
    <w:p w14:paraId="2AB481E6" w14:textId="3416003C" w:rsidR="00ED2C9B" w:rsidRDefault="00ED2C9B" w:rsidP="00ED2C9B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>Full-text search</w:t>
      </w:r>
    </w:p>
    <w:p w14:paraId="05690A59" w14:textId="466E0151" w:rsidR="00ED2C9B" w:rsidRDefault="009060BD" w:rsidP="00ED2C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Sequence</w:t>
      </w:r>
      <w:r w:rsidR="00ED2C9B">
        <w:rPr>
          <w:sz w:val="28"/>
          <w:szCs w:val="28"/>
          <w:lang w:val="en-US"/>
        </w:rPr>
        <w:t>-diagram:</w:t>
      </w:r>
    </w:p>
    <w:p w14:paraId="70A0BD1F" w14:textId="77777777" w:rsidR="00ED2C9B" w:rsidRDefault="00ED2C9B" w:rsidP="00ED2C9B">
      <w:pPr>
        <w:rPr>
          <w:sz w:val="28"/>
          <w:szCs w:val="28"/>
          <w:lang w:val="en-US"/>
        </w:rPr>
      </w:pPr>
    </w:p>
    <w:p w14:paraId="50D775D2" w14:textId="34195EF3" w:rsidR="00ED2C9B" w:rsidRDefault="004443F9" w:rsidP="00ED2C9B">
      <w:pPr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3A3997" wp14:editId="649E9DD2">
            <wp:extent cx="4391025" cy="2343150"/>
            <wp:effectExtent l="0" t="0" r="0" b="0"/>
            <wp:docPr id="1969221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326E" w14:textId="77777777" w:rsidR="00ED2C9B" w:rsidRDefault="00ED2C9B" w:rsidP="00415E8D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290B5C47" w14:textId="477CC6F9" w:rsidR="00ED2C9B" w:rsidRDefault="00ED2C9B" w:rsidP="00415E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the user types anything into the search-bar at the top of the UI, the </w:t>
      </w:r>
      <w:proofErr w:type="spellStart"/>
      <w:r>
        <w:rPr>
          <w:sz w:val="28"/>
          <w:szCs w:val="28"/>
          <w:lang w:val="en-US"/>
        </w:rPr>
        <w:t>SearchBarViewModel</w:t>
      </w:r>
      <w:proofErr w:type="spellEnd"/>
      <w:r>
        <w:rPr>
          <w:sz w:val="28"/>
          <w:szCs w:val="28"/>
          <w:lang w:val="en-US"/>
        </w:rPr>
        <w:t xml:space="preserve"> will create a regex for the input. Then it will get a search-string consisting of all the </w:t>
      </w:r>
      <w:r w:rsidR="009060BD">
        <w:rPr>
          <w:sz w:val="28"/>
          <w:szCs w:val="28"/>
          <w:lang w:val="en-US"/>
        </w:rPr>
        <w:t xml:space="preserve">relevant </w:t>
      </w:r>
      <w:r>
        <w:rPr>
          <w:sz w:val="28"/>
          <w:szCs w:val="28"/>
          <w:lang w:val="en-US"/>
        </w:rPr>
        <w:t>data in the</w:t>
      </w:r>
      <w:r w:rsidR="004B5E80">
        <w:rPr>
          <w:sz w:val="28"/>
          <w:szCs w:val="28"/>
          <w:lang w:val="en-US"/>
        </w:rPr>
        <w:t xml:space="preserve"> meeting</w:t>
      </w:r>
      <w:r w:rsidR="009060B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list including the associated </w:t>
      </w:r>
      <w:r w:rsidR="004B5E80">
        <w:rPr>
          <w:sz w:val="28"/>
          <w:szCs w:val="28"/>
          <w:lang w:val="en-US"/>
        </w:rPr>
        <w:t>notes</w:t>
      </w:r>
      <w:r>
        <w:rPr>
          <w:sz w:val="28"/>
          <w:szCs w:val="28"/>
          <w:lang w:val="en-US"/>
        </w:rPr>
        <w:t xml:space="preserve"> and compare it to the regex. Any </w:t>
      </w:r>
      <w:r w:rsidR="004B5E80">
        <w:rPr>
          <w:sz w:val="28"/>
          <w:szCs w:val="28"/>
          <w:lang w:val="en-US"/>
        </w:rPr>
        <w:t>meeting</w:t>
      </w:r>
      <w:r>
        <w:rPr>
          <w:sz w:val="28"/>
          <w:szCs w:val="28"/>
          <w:lang w:val="en-US"/>
        </w:rPr>
        <w:t xml:space="preserve"> that does </w:t>
      </w:r>
      <w:r>
        <w:rPr>
          <w:sz w:val="28"/>
          <w:szCs w:val="28"/>
          <w:lang w:val="en-US"/>
        </w:rPr>
        <w:lastRenderedPageBreak/>
        <w:t xml:space="preserve">not match the regex will be set to invisible on the </w:t>
      </w:r>
      <w:proofErr w:type="spellStart"/>
      <w:r w:rsidR="004B5E80">
        <w:rPr>
          <w:sz w:val="28"/>
          <w:szCs w:val="28"/>
          <w:lang w:val="en-US"/>
        </w:rPr>
        <w:t>Meeting</w:t>
      </w:r>
      <w:r>
        <w:rPr>
          <w:sz w:val="28"/>
          <w:szCs w:val="28"/>
          <w:lang w:val="en-US"/>
        </w:rPr>
        <w:t>ListViewModel</w:t>
      </w:r>
      <w:proofErr w:type="spellEnd"/>
      <w:r>
        <w:rPr>
          <w:sz w:val="28"/>
          <w:szCs w:val="28"/>
          <w:lang w:val="en-US"/>
        </w:rPr>
        <w:t xml:space="preserve"> which</w:t>
      </w:r>
      <w:r w:rsidR="003D47BB">
        <w:rPr>
          <w:sz w:val="28"/>
          <w:szCs w:val="28"/>
          <w:lang w:val="en-US"/>
        </w:rPr>
        <w:t xml:space="preserve">, after a property update, gets reflected in the </w:t>
      </w:r>
      <w:proofErr w:type="spellStart"/>
      <w:r w:rsidR="004B5E80">
        <w:rPr>
          <w:sz w:val="28"/>
          <w:szCs w:val="28"/>
          <w:lang w:val="en-US"/>
        </w:rPr>
        <w:t>Meeting</w:t>
      </w:r>
      <w:r w:rsidR="003D47BB">
        <w:rPr>
          <w:sz w:val="28"/>
          <w:szCs w:val="28"/>
          <w:lang w:val="en-US"/>
        </w:rPr>
        <w:t>ListView</w:t>
      </w:r>
      <w:proofErr w:type="spellEnd"/>
      <w:r w:rsidR="003D47BB">
        <w:rPr>
          <w:sz w:val="28"/>
          <w:szCs w:val="28"/>
          <w:lang w:val="en-US"/>
        </w:rPr>
        <w:t>.</w:t>
      </w:r>
    </w:p>
    <w:p w14:paraId="57D3D1B8" w14:textId="77777777" w:rsidR="009247D9" w:rsidRDefault="009247D9" w:rsidP="00415E8D">
      <w:pPr>
        <w:rPr>
          <w:sz w:val="28"/>
          <w:szCs w:val="28"/>
          <w:lang w:val="en-US"/>
        </w:rPr>
      </w:pPr>
    </w:p>
    <w:p w14:paraId="0CD78977" w14:textId="1BFAA885" w:rsidR="00117CB7" w:rsidRDefault="00E360F5" w:rsidP="00415E8D">
      <w:pPr>
        <w:rPr>
          <w:sz w:val="28"/>
          <w:szCs w:val="28"/>
          <w:lang w:val="en-US"/>
        </w:rPr>
      </w:pPr>
      <w:r w:rsidRPr="00117CB7">
        <w:rPr>
          <w:rFonts w:asciiTheme="minorHAnsi" w:hAnsiTheme="minorHAnsi" w:cstheme="minorHAnsi"/>
          <w:b/>
          <w:bCs/>
          <w:sz w:val="44"/>
          <w:szCs w:val="44"/>
          <w:lang w:val="en-US"/>
        </w:rPr>
        <w:t>Tracked Time</w:t>
      </w:r>
    </w:p>
    <w:tbl>
      <w:tblPr>
        <w:tblStyle w:val="TableGrid"/>
        <w:tblW w:w="3431" w:type="pct"/>
        <w:tblLook w:val="04A0" w:firstRow="1" w:lastRow="0" w:firstColumn="1" w:lastColumn="0" w:noHBand="0" w:noVBand="1"/>
      </w:tblPr>
      <w:tblGrid>
        <w:gridCol w:w="3113"/>
        <w:gridCol w:w="3104"/>
      </w:tblGrid>
      <w:tr w:rsidR="004B5B88" w14:paraId="568AC890" w14:textId="77777777" w:rsidTr="004B5B88">
        <w:trPr>
          <w:trHeight w:val="419"/>
        </w:trPr>
        <w:tc>
          <w:tcPr>
            <w:tcW w:w="2504" w:type="pct"/>
            <w:vAlign w:val="center"/>
          </w:tcPr>
          <w:p w14:paraId="2DE5A7C3" w14:textId="0952EEE9" w:rsidR="004B5B88" w:rsidRDefault="004B5B88" w:rsidP="003D47B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496" w:type="pct"/>
            <w:vAlign w:val="center"/>
          </w:tcPr>
          <w:p w14:paraId="0341BB13" w14:textId="1EFA063D" w:rsidR="004B5B88" w:rsidRDefault="004B5B88" w:rsidP="003D47B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Josua</w:t>
            </w:r>
          </w:p>
        </w:tc>
      </w:tr>
      <w:tr w:rsidR="004B5B88" w14:paraId="26BD47BD" w14:textId="77777777" w:rsidTr="004B5B88">
        <w:trPr>
          <w:trHeight w:val="419"/>
        </w:trPr>
        <w:tc>
          <w:tcPr>
            <w:tcW w:w="2504" w:type="pct"/>
            <w:vAlign w:val="center"/>
          </w:tcPr>
          <w:p w14:paraId="253D17F1" w14:textId="60F803A4" w:rsidR="004B5B88" w:rsidRDefault="00B46F8F" w:rsidP="003D47B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4B5B88">
              <w:rPr>
                <w:sz w:val="28"/>
                <w:szCs w:val="28"/>
                <w:lang w:val="en-US"/>
              </w:rPr>
              <w:t>.10.2023</w:t>
            </w:r>
          </w:p>
        </w:tc>
        <w:tc>
          <w:tcPr>
            <w:tcW w:w="2496" w:type="pct"/>
            <w:vAlign w:val="center"/>
          </w:tcPr>
          <w:p w14:paraId="3F0EC8AF" w14:textId="393686C2" w:rsidR="004B5B88" w:rsidRDefault="004B5B88" w:rsidP="003D47B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2h</w:t>
            </w:r>
          </w:p>
        </w:tc>
      </w:tr>
      <w:tr w:rsidR="004B5B88" w14:paraId="71F9074E" w14:textId="77777777" w:rsidTr="004B5B88">
        <w:trPr>
          <w:trHeight w:val="419"/>
        </w:trPr>
        <w:tc>
          <w:tcPr>
            <w:tcW w:w="2504" w:type="pct"/>
            <w:vAlign w:val="center"/>
          </w:tcPr>
          <w:p w14:paraId="5F639708" w14:textId="2149D53F" w:rsidR="004B5B88" w:rsidRDefault="00B46F8F" w:rsidP="003D47B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4B5B88">
              <w:rPr>
                <w:sz w:val="28"/>
                <w:szCs w:val="28"/>
                <w:lang w:val="en-US"/>
              </w:rPr>
              <w:t>.10.2023</w:t>
            </w:r>
          </w:p>
        </w:tc>
        <w:tc>
          <w:tcPr>
            <w:tcW w:w="2496" w:type="pct"/>
            <w:vAlign w:val="center"/>
          </w:tcPr>
          <w:p w14:paraId="1A7053C9" w14:textId="47002488" w:rsidR="004B5B88" w:rsidRDefault="004B5B88" w:rsidP="003D47B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3h</w:t>
            </w:r>
          </w:p>
        </w:tc>
      </w:tr>
      <w:tr w:rsidR="004B5B88" w14:paraId="6C65C482" w14:textId="77777777" w:rsidTr="004B5B88">
        <w:trPr>
          <w:trHeight w:val="419"/>
        </w:trPr>
        <w:tc>
          <w:tcPr>
            <w:tcW w:w="2504" w:type="pct"/>
            <w:vAlign w:val="center"/>
          </w:tcPr>
          <w:p w14:paraId="571DD8B3" w14:textId="4E9F90F6" w:rsidR="004B5B88" w:rsidRDefault="004B5B88" w:rsidP="003D47B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B46F8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.10.2023</w:t>
            </w:r>
          </w:p>
        </w:tc>
        <w:tc>
          <w:tcPr>
            <w:tcW w:w="2496" w:type="pct"/>
            <w:vAlign w:val="center"/>
          </w:tcPr>
          <w:p w14:paraId="73EEFFD8" w14:textId="6AACB8BA" w:rsidR="004B5B88" w:rsidRDefault="004B5B88" w:rsidP="003D47B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2h</w:t>
            </w:r>
          </w:p>
        </w:tc>
      </w:tr>
      <w:tr w:rsidR="004B5B88" w14:paraId="35D84E03" w14:textId="77777777" w:rsidTr="004B5B88">
        <w:trPr>
          <w:trHeight w:val="419"/>
        </w:trPr>
        <w:tc>
          <w:tcPr>
            <w:tcW w:w="2504" w:type="pct"/>
            <w:vAlign w:val="center"/>
          </w:tcPr>
          <w:p w14:paraId="7999729E" w14:textId="7D467F64" w:rsidR="004B5B88" w:rsidRDefault="004B5B88" w:rsidP="003D47B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24.10.2023</w:t>
            </w:r>
          </w:p>
        </w:tc>
        <w:tc>
          <w:tcPr>
            <w:tcW w:w="2496" w:type="pct"/>
            <w:vAlign w:val="center"/>
          </w:tcPr>
          <w:p w14:paraId="0ECEFD4E" w14:textId="0DE287F2" w:rsidR="004B5B88" w:rsidRDefault="00B46F8F" w:rsidP="003D47B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4B5B88">
              <w:rPr>
                <w:sz w:val="28"/>
                <w:szCs w:val="28"/>
                <w:lang w:val="en-US"/>
              </w:rPr>
              <w:t>h</w:t>
            </w:r>
          </w:p>
        </w:tc>
      </w:tr>
      <w:tr w:rsidR="004B5B88" w14:paraId="239E3EE9" w14:textId="77777777" w:rsidTr="004B5B88">
        <w:trPr>
          <w:trHeight w:val="419"/>
        </w:trPr>
        <w:tc>
          <w:tcPr>
            <w:tcW w:w="2504" w:type="pct"/>
            <w:vAlign w:val="center"/>
          </w:tcPr>
          <w:p w14:paraId="4635972A" w14:textId="1C5E4324" w:rsidR="004B5B88" w:rsidRDefault="004B5B88" w:rsidP="003D47B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</w:p>
        </w:tc>
        <w:tc>
          <w:tcPr>
            <w:tcW w:w="2496" w:type="pct"/>
            <w:vAlign w:val="center"/>
          </w:tcPr>
          <w:p w14:paraId="10F50A71" w14:textId="56DAA2EF" w:rsidR="004B5B88" w:rsidRDefault="004B5B88" w:rsidP="003D47BB">
            <w:pPr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46F8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</w:tr>
    </w:tbl>
    <w:p w14:paraId="3DDF5416" w14:textId="77777777" w:rsidR="00E44EBD" w:rsidRDefault="00E44EBD" w:rsidP="00415E8D">
      <w:pPr>
        <w:rPr>
          <w:sz w:val="28"/>
          <w:szCs w:val="28"/>
          <w:lang w:val="en-US"/>
        </w:rPr>
      </w:pPr>
    </w:p>
    <w:p w14:paraId="1F0CF88F" w14:textId="07F6C4CA" w:rsidR="00C6796B" w:rsidRPr="00C6796B" w:rsidRDefault="00C6796B" w:rsidP="00415E8D">
      <w:pPr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C6796B">
        <w:rPr>
          <w:rFonts w:asciiTheme="minorHAnsi" w:hAnsiTheme="minorHAnsi" w:cstheme="minorHAnsi"/>
          <w:b/>
          <w:bCs/>
          <w:sz w:val="44"/>
          <w:szCs w:val="44"/>
          <w:lang w:val="en-US"/>
        </w:rPr>
        <w:t>Link to Git:</w:t>
      </w:r>
    </w:p>
    <w:p w14:paraId="1DFD84E2" w14:textId="7D85E7C0" w:rsidR="00ED2C9B" w:rsidRPr="00051F38" w:rsidRDefault="00000000" w:rsidP="00415E8D">
      <w:pPr>
        <w:rPr>
          <w:color w:val="66A2C4" w:themeColor="accent6"/>
          <w:sz w:val="28"/>
          <w:szCs w:val="28"/>
          <w:lang w:val="en-US"/>
        </w:rPr>
      </w:pPr>
      <w:hyperlink r:id="rId21" w:history="1">
        <w:r w:rsidR="004E5780">
          <w:rPr>
            <w:rStyle w:val="Hyperlink"/>
            <w:color w:val="66A2C4" w:themeColor="accent6"/>
            <w:sz w:val="28"/>
            <w:szCs w:val="28"/>
            <w:lang w:val="en-US"/>
          </w:rPr>
          <w:t>https://github.com/if21b258/MeetingPlanner</w:t>
        </w:r>
      </w:hyperlink>
    </w:p>
    <w:sectPr w:rsidR="00ED2C9B" w:rsidRPr="00051F38" w:rsidSect="00D35327">
      <w:headerReference w:type="even" r:id="rId22"/>
      <w:headerReference w:type="default" r:id="rId23"/>
      <w:footerReference w:type="default" r:id="rId24"/>
      <w:headerReference w:type="first" r:id="rId25"/>
      <w:pgSz w:w="11906" w:h="16838" w:code="9"/>
      <w:pgMar w:top="2268" w:right="1418" w:bottom="1134" w:left="1418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76059" w14:textId="77777777" w:rsidR="00C32728" w:rsidRDefault="00C32728">
      <w:r>
        <w:separator/>
      </w:r>
    </w:p>
  </w:endnote>
  <w:endnote w:type="continuationSeparator" w:id="0">
    <w:p w14:paraId="28460B0B" w14:textId="77777777" w:rsidR="00C32728" w:rsidRDefault="00C3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1B61E2" w14:textId="77777777" w:rsidR="007C1524" w:rsidRDefault="007C1524" w:rsidP="001F1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9678" w14:textId="77777777" w:rsidR="009247D9" w:rsidRDefault="009247D9" w:rsidP="009247D9">
    <w:pPr>
      <w:pStyle w:val="Footer"/>
      <w:jc w:val="center"/>
      <w:rPr>
        <w:caps/>
        <w:noProof/>
        <w:color w:val="72777A" w:themeColor="accent1"/>
      </w:rPr>
    </w:pPr>
  </w:p>
  <w:p w14:paraId="569EFBB9" w14:textId="08BF8337" w:rsidR="007C1524" w:rsidRPr="009247D9" w:rsidRDefault="009247D9" w:rsidP="009247D9">
    <w:pPr>
      <w:pStyle w:val="Footer"/>
      <w:jc w:val="center"/>
      <w:rPr>
        <w:color w:val="000000" w:themeColor="text1"/>
        <w:lang w:val="de-AT"/>
      </w:rPr>
    </w:pPr>
    <w:r w:rsidRPr="009247D9">
      <w:rPr>
        <w:caps/>
        <w:color w:val="000000" w:themeColor="text1"/>
      </w:rPr>
      <w:fldChar w:fldCharType="begin"/>
    </w:r>
    <w:r w:rsidRPr="009247D9">
      <w:rPr>
        <w:caps/>
        <w:color w:val="000000" w:themeColor="text1"/>
      </w:rPr>
      <w:instrText xml:space="preserve"> PAGE   \* MERGEFORMAT </w:instrText>
    </w:r>
    <w:r w:rsidRPr="009247D9">
      <w:rPr>
        <w:caps/>
        <w:color w:val="000000" w:themeColor="text1"/>
      </w:rPr>
      <w:fldChar w:fldCharType="separate"/>
    </w:r>
    <w:r w:rsidRPr="009247D9">
      <w:rPr>
        <w:caps/>
        <w:noProof/>
        <w:color w:val="000000" w:themeColor="text1"/>
      </w:rPr>
      <w:t>2</w:t>
    </w:r>
    <w:r w:rsidRPr="009247D9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0F329" w14:textId="77777777" w:rsidR="00C32728" w:rsidRDefault="00C32728">
      <w:r>
        <w:separator/>
      </w:r>
    </w:p>
  </w:footnote>
  <w:footnote w:type="continuationSeparator" w:id="0">
    <w:p w14:paraId="551B97F8" w14:textId="77777777" w:rsidR="00C32728" w:rsidRDefault="00C32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000000">
    <w:pPr>
      <w:pStyle w:val="Header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left:0;text-align:left;margin-left:0;margin-top:0;width:595.2pt;height:841.9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A13FB51" wp14:editId="67323277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000000">
    <w:pPr>
      <w:pStyle w:val="Header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25" type="#_x0000_t75" alt="" style="position:absolute;left:0;text-align:left;margin-left:0;margin-top:0;width:595.2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ild_Bachelor_2011_150dp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Header"/>
      <w:rPr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839F3"/>
    <w:multiLevelType w:val="hybridMultilevel"/>
    <w:tmpl w:val="4E42BFE4"/>
    <w:lvl w:ilvl="0" w:tplc="2B0A69D8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D5C21DE"/>
    <w:multiLevelType w:val="hybridMultilevel"/>
    <w:tmpl w:val="51849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F8E6712"/>
    <w:multiLevelType w:val="multilevel"/>
    <w:tmpl w:val="4FA4B1C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26863176">
    <w:abstractNumId w:val="29"/>
  </w:num>
  <w:num w:numId="2" w16cid:durableId="246381791">
    <w:abstractNumId w:val="10"/>
  </w:num>
  <w:num w:numId="3" w16cid:durableId="1859658106">
    <w:abstractNumId w:val="31"/>
  </w:num>
  <w:num w:numId="4" w16cid:durableId="1051733998">
    <w:abstractNumId w:val="14"/>
  </w:num>
  <w:num w:numId="5" w16cid:durableId="1335767045">
    <w:abstractNumId w:val="19"/>
  </w:num>
  <w:num w:numId="6" w16cid:durableId="613558392">
    <w:abstractNumId w:val="31"/>
  </w:num>
  <w:num w:numId="7" w16cid:durableId="1176380734">
    <w:abstractNumId w:val="11"/>
  </w:num>
  <w:num w:numId="8" w16cid:durableId="1819376967">
    <w:abstractNumId w:val="18"/>
  </w:num>
  <w:num w:numId="9" w16cid:durableId="1531529604">
    <w:abstractNumId w:val="20"/>
  </w:num>
  <w:num w:numId="10" w16cid:durableId="1882596211">
    <w:abstractNumId w:val="23"/>
  </w:num>
  <w:num w:numId="11" w16cid:durableId="2102875013">
    <w:abstractNumId w:val="30"/>
  </w:num>
  <w:num w:numId="12" w16cid:durableId="1031959638">
    <w:abstractNumId w:val="15"/>
  </w:num>
  <w:num w:numId="13" w16cid:durableId="1888294473">
    <w:abstractNumId w:val="8"/>
  </w:num>
  <w:num w:numId="14" w16cid:durableId="521817597">
    <w:abstractNumId w:val="4"/>
  </w:num>
  <w:num w:numId="15" w16cid:durableId="1919630048">
    <w:abstractNumId w:val="23"/>
  </w:num>
  <w:num w:numId="16" w16cid:durableId="1941528580">
    <w:abstractNumId w:val="23"/>
  </w:num>
  <w:num w:numId="17" w16cid:durableId="357972992">
    <w:abstractNumId w:val="23"/>
  </w:num>
  <w:num w:numId="18" w16cid:durableId="765074429">
    <w:abstractNumId w:val="23"/>
  </w:num>
  <w:num w:numId="19" w16cid:durableId="1446123345">
    <w:abstractNumId w:val="23"/>
  </w:num>
  <w:num w:numId="20" w16cid:durableId="93942070">
    <w:abstractNumId w:val="5"/>
  </w:num>
  <w:num w:numId="21" w16cid:durableId="79110000">
    <w:abstractNumId w:val="2"/>
  </w:num>
  <w:num w:numId="22" w16cid:durableId="1182817183">
    <w:abstractNumId w:val="24"/>
  </w:num>
  <w:num w:numId="23" w16cid:durableId="1609698671">
    <w:abstractNumId w:val="17"/>
  </w:num>
  <w:num w:numId="24" w16cid:durableId="1491672055">
    <w:abstractNumId w:val="3"/>
  </w:num>
  <w:num w:numId="25" w16cid:durableId="661936132">
    <w:abstractNumId w:val="28"/>
  </w:num>
  <w:num w:numId="26" w16cid:durableId="305858836">
    <w:abstractNumId w:val="21"/>
  </w:num>
  <w:num w:numId="27" w16cid:durableId="459685600">
    <w:abstractNumId w:val="33"/>
  </w:num>
  <w:num w:numId="28" w16cid:durableId="44762706">
    <w:abstractNumId w:val="26"/>
  </w:num>
  <w:num w:numId="29" w16cid:durableId="518933921">
    <w:abstractNumId w:val="16"/>
  </w:num>
  <w:num w:numId="30" w16cid:durableId="1526284480">
    <w:abstractNumId w:val="31"/>
  </w:num>
  <w:num w:numId="31" w16cid:durableId="657077904">
    <w:abstractNumId w:val="31"/>
  </w:num>
  <w:num w:numId="32" w16cid:durableId="276721396">
    <w:abstractNumId w:val="23"/>
  </w:num>
  <w:num w:numId="33" w16cid:durableId="980812301">
    <w:abstractNumId w:val="31"/>
  </w:num>
  <w:num w:numId="34" w16cid:durableId="1774203470">
    <w:abstractNumId w:val="32"/>
  </w:num>
  <w:num w:numId="35" w16cid:durableId="1324163004">
    <w:abstractNumId w:val="6"/>
  </w:num>
  <w:num w:numId="36" w16cid:durableId="1950892307">
    <w:abstractNumId w:val="9"/>
  </w:num>
  <w:num w:numId="37" w16cid:durableId="517814572">
    <w:abstractNumId w:val="23"/>
  </w:num>
  <w:num w:numId="38" w16cid:durableId="677973703">
    <w:abstractNumId w:val="1"/>
  </w:num>
  <w:num w:numId="39" w16cid:durableId="1109423352">
    <w:abstractNumId w:val="27"/>
  </w:num>
  <w:num w:numId="40" w16cid:durableId="1034500455">
    <w:abstractNumId w:val="25"/>
  </w:num>
  <w:num w:numId="41" w16cid:durableId="1444300639">
    <w:abstractNumId w:val="0"/>
  </w:num>
  <w:num w:numId="42" w16cid:durableId="1747729183">
    <w:abstractNumId w:val="31"/>
  </w:num>
  <w:num w:numId="43" w16cid:durableId="18511128">
    <w:abstractNumId w:val="31"/>
  </w:num>
  <w:num w:numId="44" w16cid:durableId="16392834">
    <w:abstractNumId w:val="31"/>
  </w:num>
  <w:num w:numId="45" w16cid:durableId="1208681583">
    <w:abstractNumId w:val="7"/>
  </w:num>
  <w:num w:numId="46" w16cid:durableId="1210337024">
    <w:abstractNumId w:val="12"/>
  </w:num>
  <w:num w:numId="47" w16cid:durableId="1602106436">
    <w:abstractNumId w:val="13"/>
  </w:num>
  <w:num w:numId="48" w16cid:durableId="1475951520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B1"/>
    <w:rsid w:val="00000073"/>
    <w:rsid w:val="0000261A"/>
    <w:rsid w:val="00004681"/>
    <w:rsid w:val="00004D14"/>
    <w:rsid w:val="00005724"/>
    <w:rsid w:val="000129F8"/>
    <w:rsid w:val="00015653"/>
    <w:rsid w:val="00016F69"/>
    <w:rsid w:val="00020518"/>
    <w:rsid w:val="00023542"/>
    <w:rsid w:val="00023A34"/>
    <w:rsid w:val="00027FC5"/>
    <w:rsid w:val="00030583"/>
    <w:rsid w:val="00040B57"/>
    <w:rsid w:val="00046F37"/>
    <w:rsid w:val="000477C9"/>
    <w:rsid w:val="00051F38"/>
    <w:rsid w:val="000536E5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26B1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284A"/>
    <w:rsid w:val="00105294"/>
    <w:rsid w:val="00110A16"/>
    <w:rsid w:val="00111224"/>
    <w:rsid w:val="0011283B"/>
    <w:rsid w:val="001157CA"/>
    <w:rsid w:val="00117CB7"/>
    <w:rsid w:val="00127782"/>
    <w:rsid w:val="00127E41"/>
    <w:rsid w:val="00131E67"/>
    <w:rsid w:val="00134F78"/>
    <w:rsid w:val="0013564E"/>
    <w:rsid w:val="0013661C"/>
    <w:rsid w:val="0014613B"/>
    <w:rsid w:val="00146F06"/>
    <w:rsid w:val="0015268E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058A"/>
    <w:rsid w:val="00174388"/>
    <w:rsid w:val="00174805"/>
    <w:rsid w:val="001756B5"/>
    <w:rsid w:val="00175974"/>
    <w:rsid w:val="00180DE5"/>
    <w:rsid w:val="00182ABB"/>
    <w:rsid w:val="00184185"/>
    <w:rsid w:val="00184FDD"/>
    <w:rsid w:val="00191661"/>
    <w:rsid w:val="00195CE9"/>
    <w:rsid w:val="00196DAC"/>
    <w:rsid w:val="00197D57"/>
    <w:rsid w:val="001A1408"/>
    <w:rsid w:val="001A20F1"/>
    <w:rsid w:val="001A2DFE"/>
    <w:rsid w:val="001A4255"/>
    <w:rsid w:val="001A49E4"/>
    <w:rsid w:val="001A4FA7"/>
    <w:rsid w:val="001A70FC"/>
    <w:rsid w:val="001A79AB"/>
    <w:rsid w:val="001B0FAE"/>
    <w:rsid w:val="001B2F8F"/>
    <w:rsid w:val="001B68E4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619"/>
    <w:rsid w:val="001F2F08"/>
    <w:rsid w:val="00217801"/>
    <w:rsid w:val="002179DC"/>
    <w:rsid w:val="002210DC"/>
    <w:rsid w:val="00222756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4FB7"/>
    <w:rsid w:val="002761EC"/>
    <w:rsid w:val="0028050C"/>
    <w:rsid w:val="00286ABB"/>
    <w:rsid w:val="00290BC9"/>
    <w:rsid w:val="0029789E"/>
    <w:rsid w:val="002A3115"/>
    <w:rsid w:val="002A5E8F"/>
    <w:rsid w:val="002A6358"/>
    <w:rsid w:val="002B0061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D7646"/>
    <w:rsid w:val="002E249B"/>
    <w:rsid w:val="002E27DE"/>
    <w:rsid w:val="002E78E0"/>
    <w:rsid w:val="002F11F7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8D3"/>
    <w:rsid w:val="00346B99"/>
    <w:rsid w:val="00351F19"/>
    <w:rsid w:val="00352E35"/>
    <w:rsid w:val="00356EC5"/>
    <w:rsid w:val="00357C46"/>
    <w:rsid w:val="00363626"/>
    <w:rsid w:val="00366AF3"/>
    <w:rsid w:val="00382D13"/>
    <w:rsid w:val="0038601E"/>
    <w:rsid w:val="00386736"/>
    <w:rsid w:val="003907F6"/>
    <w:rsid w:val="0039203A"/>
    <w:rsid w:val="00396EE6"/>
    <w:rsid w:val="003A258A"/>
    <w:rsid w:val="003A4276"/>
    <w:rsid w:val="003B3BA2"/>
    <w:rsid w:val="003B4E8A"/>
    <w:rsid w:val="003B75E9"/>
    <w:rsid w:val="003B7C55"/>
    <w:rsid w:val="003C3365"/>
    <w:rsid w:val="003C3FA0"/>
    <w:rsid w:val="003C7408"/>
    <w:rsid w:val="003D2A84"/>
    <w:rsid w:val="003D47BB"/>
    <w:rsid w:val="003D51F5"/>
    <w:rsid w:val="003E5A55"/>
    <w:rsid w:val="003E65DC"/>
    <w:rsid w:val="003E729E"/>
    <w:rsid w:val="003F37DE"/>
    <w:rsid w:val="003F491E"/>
    <w:rsid w:val="003F7A7F"/>
    <w:rsid w:val="003F7B87"/>
    <w:rsid w:val="00400E31"/>
    <w:rsid w:val="004012DD"/>
    <w:rsid w:val="0040561C"/>
    <w:rsid w:val="00407AFA"/>
    <w:rsid w:val="004102D3"/>
    <w:rsid w:val="0041140B"/>
    <w:rsid w:val="00413433"/>
    <w:rsid w:val="00415E8D"/>
    <w:rsid w:val="0041798C"/>
    <w:rsid w:val="00421A2B"/>
    <w:rsid w:val="00430415"/>
    <w:rsid w:val="00441A26"/>
    <w:rsid w:val="004438BD"/>
    <w:rsid w:val="004443F9"/>
    <w:rsid w:val="00446D03"/>
    <w:rsid w:val="00452CE5"/>
    <w:rsid w:val="004651FE"/>
    <w:rsid w:val="004653C3"/>
    <w:rsid w:val="00465422"/>
    <w:rsid w:val="00466132"/>
    <w:rsid w:val="004670C6"/>
    <w:rsid w:val="004719B2"/>
    <w:rsid w:val="00482DA7"/>
    <w:rsid w:val="0048500B"/>
    <w:rsid w:val="0048708F"/>
    <w:rsid w:val="00487801"/>
    <w:rsid w:val="004923F0"/>
    <w:rsid w:val="004926E2"/>
    <w:rsid w:val="0049471D"/>
    <w:rsid w:val="00495DE2"/>
    <w:rsid w:val="00495DFE"/>
    <w:rsid w:val="004A1E22"/>
    <w:rsid w:val="004A25C0"/>
    <w:rsid w:val="004B121A"/>
    <w:rsid w:val="004B1880"/>
    <w:rsid w:val="004B5152"/>
    <w:rsid w:val="004B5B88"/>
    <w:rsid w:val="004B5E80"/>
    <w:rsid w:val="004C61B4"/>
    <w:rsid w:val="004D080A"/>
    <w:rsid w:val="004D5E69"/>
    <w:rsid w:val="004E05A3"/>
    <w:rsid w:val="004E0C42"/>
    <w:rsid w:val="004E1E6F"/>
    <w:rsid w:val="004E5780"/>
    <w:rsid w:val="004E5ACB"/>
    <w:rsid w:val="004E6196"/>
    <w:rsid w:val="004E6AAB"/>
    <w:rsid w:val="004E6B8B"/>
    <w:rsid w:val="004F007F"/>
    <w:rsid w:val="004F2D8C"/>
    <w:rsid w:val="004F4B72"/>
    <w:rsid w:val="004F62A5"/>
    <w:rsid w:val="00501AD8"/>
    <w:rsid w:val="005050A8"/>
    <w:rsid w:val="00510239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3245"/>
    <w:rsid w:val="005733AA"/>
    <w:rsid w:val="005755C2"/>
    <w:rsid w:val="00575D81"/>
    <w:rsid w:val="00577290"/>
    <w:rsid w:val="00577633"/>
    <w:rsid w:val="00586E9B"/>
    <w:rsid w:val="00592FC2"/>
    <w:rsid w:val="005A0562"/>
    <w:rsid w:val="005A2C21"/>
    <w:rsid w:val="005A38FD"/>
    <w:rsid w:val="005B0211"/>
    <w:rsid w:val="005B2B84"/>
    <w:rsid w:val="005B6EC8"/>
    <w:rsid w:val="005C3538"/>
    <w:rsid w:val="005C71EA"/>
    <w:rsid w:val="005C7382"/>
    <w:rsid w:val="005D45BE"/>
    <w:rsid w:val="005E2631"/>
    <w:rsid w:val="005E4E24"/>
    <w:rsid w:val="005E5A61"/>
    <w:rsid w:val="005F6A0D"/>
    <w:rsid w:val="00600F11"/>
    <w:rsid w:val="00603024"/>
    <w:rsid w:val="00603FE6"/>
    <w:rsid w:val="00612451"/>
    <w:rsid w:val="0061327B"/>
    <w:rsid w:val="0061376E"/>
    <w:rsid w:val="00632CA9"/>
    <w:rsid w:val="00632F85"/>
    <w:rsid w:val="00637C58"/>
    <w:rsid w:val="006472F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6950"/>
    <w:rsid w:val="00697478"/>
    <w:rsid w:val="006A67A7"/>
    <w:rsid w:val="006B1DBE"/>
    <w:rsid w:val="006C1358"/>
    <w:rsid w:val="006C7A39"/>
    <w:rsid w:val="006E2BD3"/>
    <w:rsid w:val="006E5015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14FBE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82680"/>
    <w:rsid w:val="0078406C"/>
    <w:rsid w:val="00786FD4"/>
    <w:rsid w:val="007943EA"/>
    <w:rsid w:val="00797658"/>
    <w:rsid w:val="00797794"/>
    <w:rsid w:val="00797BBC"/>
    <w:rsid w:val="007A0DA5"/>
    <w:rsid w:val="007A79B1"/>
    <w:rsid w:val="007B53A8"/>
    <w:rsid w:val="007B781E"/>
    <w:rsid w:val="007C0955"/>
    <w:rsid w:val="007C1524"/>
    <w:rsid w:val="007C331E"/>
    <w:rsid w:val="007C4247"/>
    <w:rsid w:val="007D5214"/>
    <w:rsid w:val="007D53E5"/>
    <w:rsid w:val="007E370E"/>
    <w:rsid w:val="007E4587"/>
    <w:rsid w:val="007E56AA"/>
    <w:rsid w:val="007E79BD"/>
    <w:rsid w:val="007F3C77"/>
    <w:rsid w:val="007F4488"/>
    <w:rsid w:val="00802F6F"/>
    <w:rsid w:val="00807094"/>
    <w:rsid w:val="00807373"/>
    <w:rsid w:val="00807498"/>
    <w:rsid w:val="00811304"/>
    <w:rsid w:val="00812DA8"/>
    <w:rsid w:val="008147E5"/>
    <w:rsid w:val="00820F56"/>
    <w:rsid w:val="00824F21"/>
    <w:rsid w:val="0083399D"/>
    <w:rsid w:val="00833DB5"/>
    <w:rsid w:val="008356B3"/>
    <w:rsid w:val="00844484"/>
    <w:rsid w:val="00851280"/>
    <w:rsid w:val="00854ED1"/>
    <w:rsid w:val="00854FEF"/>
    <w:rsid w:val="00860E03"/>
    <w:rsid w:val="00861111"/>
    <w:rsid w:val="008613A2"/>
    <w:rsid w:val="00866DC8"/>
    <w:rsid w:val="00870EA2"/>
    <w:rsid w:val="0087159A"/>
    <w:rsid w:val="00871F70"/>
    <w:rsid w:val="008740E8"/>
    <w:rsid w:val="0087569B"/>
    <w:rsid w:val="00876055"/>
    <w:rsid w:val="0088212B"/>
    <w:rsid w:val="00885789"/>
    <w:rsid w:val="0088772C"/>
    <w:rsid w:val="008904F2"/>
    <w:rsid w:val="008939B4"/>
    <w:rsid w:val="008957D0"/>
    <w:rsid w:val="008A3104"/>
    <w:rsid w:val="008B39DE"/>
    <w:rsid w:val="008B3FFE"/>
    <w:rsid w:val="008B6A18"/>
    <w:rsid w:val="008D36DB"/>
    <w:rsid w:val="008D58A6"/>
    <w:rsid w:val="008D6AD9"/>
    <w:rsid w:val="008D722F"/>
    <w:rsid w:val="008E4E0B"/>
    <w:rsid w:val="008E5BFC"/>
    <w:rsid w:val="008E7318"/>
    <w:rsid w:val="008F08B4"/>
    <w:rsid w:val="008F4A42"/>
    <w:rsid w:val="008F7D40"/>
    <w:rsid w:val="00900443"/>
    <w:rsid w:val="00900F66"/>
    <w:rsid w:val="009044B8"/>
    <w:rsid w:val="009060BD"/>
    <w:rsid w:val="00914026"/>
    <w:rsid w:val="00915085"/>
    <w:rsid w:val="0091525F"/>
    <w:rsid w:val="00917553"/>
    <w:rsid w:val="0092032B"/>
    <w:rsid w:val="0092338D"/>
    <w:rsid w:val="009247D9"/>
    <w:rsid w:val="009357E4"/>
    <w:rsid w:val="00936235"/>
    <w:rsid w:val="009366DE"/>
    <w:rsid w:val="009430B5"/>
    <w:rsid w:val="00945F60"/>
    <w:rsid w:val="00951D22"/>
    <w:rsid w:val="00953E28"/>
    <w:rsid w:val="009555FF"/>
    <w:rsid w:val="009624A3"/>
    <w:rsid w:val="00963B9F"/>
    <w:rsid w:val="00967134"/>
    <w:rsid w:val="0097069C"/>
    <w:rsid w:val="00977962"/>
    <w:rsid w:val="00985440"/>
    <w:rsid w:val="009879C0"/>
    <w:rsid w:val="00990986"/>
    <w:rsid w:val="00990C84"/>
    <w:rsid w:val="0099688F"/>
    <w:rsid w:val="009970C9"/>
    <w:rsid w:val="009A1AC5"/>
    <w:rsid w:val="009A1F54"/>
    <w:rsid w:val="009A3DB0"/>
    <w:rsid w:val="009A553D"/>
    <w:rsid w:val="009A6D4B"/>
    <w:rsid w:val="009B050E"/>
    <w:rsid w:val="009B2F58"/>
    <w:rsid w:val="009B3CE5"/>
    <w:rsid w:val="009B751D"/>
    <w:rsid w:val="009B7F0B"/>
    <w:rsid w:val="009C4F64"/>
    <w:rsid w:val="009C6DE7"/>
    <w:rsid w:val="009D006A"/>
    <w:rsid w:val="009E50D6"/>
    <w:rsid w:val="009E6769"/>
    <w:rsid w:val="009E6CB8"/>
    <w:rsid w:val="009E6E8C"/>
    <w:rsid w:val="009E72EC"/>
    <w:rsid w:val="009F0065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2893"/>
    <w:rsid w:val="00A12E05"/>
    <w:rsid w:val="00A145A2"/>
    <w:rsid w:val="00A15988"/>
    <w:rsid w:val="00A240D8"/>
    <w:rsid w:val="00A323A4"/>
    <w:rsid w:val="00A342BE"/>
    <w:rsid w:val="00A44210"/>
    <w:rsid w:val="00A45F03"/>
    <w:rsid w:val="00A51DBF"/>
    <w:rsid w:val="00A520F7"/>
    <w:rsid w:val="00A52846"/>
    <w:rsid w:val="00A53FA0"/>
    <w:rsid w:val="00A54F48"/>
    <w:rsid w:val="00A55DB3"/>
    <w:rsid w:val="00A6157E"/>
    <w:rsid w:val="00A65B78"/>
    <w:rsid w:val="00A65BB5"/>
    <w:rsid w:val="00A66EDF"/>
    <w:rsid w:val="00A7141F"/>
    <w:rsid w:val="00A71F4D"/>
    <w:rsid w:val="00A71FE4"/>
    <w:rsid w:val="00A73958"/>
    <w:rsid w:val="00A75997"/>
    <w:rsid w:val="00A8055C"/>
    <w:rsid w:val="00A8270D"/>
    <w:rsid w:val="00A84A85"/>
    <w:rsid w:val="00A871C2"/>
    <w:rsid w:val="00A92E6D"/>
    <w:rsid w:val="00AA6934"/>
    <w:rsid w:val="00AB7C8D"/>
    <w:rsid w:val="00AC00C9"/>
    <w:rsid w:val="00AC25A6"/>
    <w:rsid w:val="00AC25FD"/>
    <w:rsid w:val="00AD7E73"/>
    <w:rsid w:val="00AD7F2F"/>
    <w:rsid w:val="00AE0819"/>
    <w:rsid w:val="00AE5D12"/>
    <w:rsid w:val="00AF000F"/>
    <w:rsid w:val="00AF5AC9"/>
    <w:rsid w:val="00B00A07"/>
    <w:rsid w:val="00B0150B"/>
    <w:rsid w:val="00B04AAA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525F"/>
    <w:rsid w:val="00B4590F"/>
    <w:rsid w:val="00B4665E"/>
    <w:rsid w:val="00B46F8F"/>
    <w:rsid w:val="00B4711A"/>
    <w:rsid w:val="00B575C8"/>
    <w:rsid w:val="00B62949"/>
    <w:rsid w:val="00B6619B"/>
    <w:rsid w:val="00B71164"/>
    <w:rsid w:val="00B726A4"/>
    <w:rsid w:val="00B7501C"/>
    <w:rsid w:val="00B7694B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73CB"/>
    <w:rsid w:val="00C02711"/>
    <w:rsid w:val="00C03852"/>
    <w:rsid w:val="00C0397D"/>
    <w:rsid w:val="00C04675"/>
    <w:rsid w:val="00C046B6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2728"/>
    <w:rsid w:val="00C33A15"/>
    <w:rsid w:val="00C36F3C"/>
    <w:rsid w:val="00C370BA"/>
    <w:rsid w:val="00C471E4"/>
    <w:rsid w:val="00C5073F"/>
    <w:rsid w:val="00C51343"/>
    <w:rsid w:val="00C51ACD"/>
    <w:rsid w:val="00C55AE6"/>
    <w:rsid w:val="00C61376"/>
    <w:rsid w:val="00C64ECA"/>
    <w:rsid w:val="00C6796B"/>
    <w:rsid w:val="00C718ED"/>
    <w:rsid w:val="00C77BA2"/>
    <w:rsid w:val="00C8140F"/>
    <w:rsid w:val="00C82B51"/>
    <w:rsid w:val="00C93073"/>
    <w:rsid w:val="00C94D84"/>
    <w:rsid w:val="00C97BC0"/>
    <w:rsid w:val="00CA1230"/>
    <w:rsid w:val="00CA3601"/>
    <w:rsid w:val="00CA430D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7360"/>
    <w:rsid w:val="00D016A7"/>
    <w:rsid w:val="00D10A59"/>
    <w:rsid w:val="00D11956"/>
    <w:rsid w:val="00D11BF3"/>
    <w:rsid w:val="00D12587"/>
    <w:rsid w:val="00D164DD"/>
    <w:rsid w:val="00D16807"/>
    <w:rsid w:val="00D21EBA"/>
    <w:rsid w:val="00D34C85"/>
    <w:rsid w:val="00D35327"/>
    <w:rsid w:val="00D36DD3"/>
    <w:rsid w:val="00D416AA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285D"/>
    <w:rsid w:val="00D93F43"/>
    <w:rsid w:val="00D94039"/>
    <w:rsid w:val="00D954D2"/>
    <w:rsid w:val="00DA52C0"/>
    <w:rsid w:val="00DA5553"/>
    <w:rsid w:val="00DA5FB3"/>
    <w:rsid w:val="00DA6527"/>
    <w:rsid w:val="00DB3411"/>
    <w:rsid w:val="00DC5E71"/>
    <w:rsid w:val="00DD3008"/>
    <w:rsid w:val="00DD7E7A"/>
    <w:rsid w:val="00DE06AE"/>
    <w:rsid w:val="00DE2176"/>
    <w:rsid w:val="00DE3E5D"/>
    <w:rsid w:val="00DE54D7"/>
    <w:rsid w:val="00DE5DCE"/>
    <w:rsid w:val="00DE6AB4"/>
    <w:rsid w:val="00DF0AF7"/>
    <w:rsid w:val="00DF1518"/>
    <w:rsid w:val="00DF158E"/>
    <w:rsid w:val="00DF26C2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1570"/>
    <w:rsid w:val="00E3598B"/>
    <w:rsid w:val="00E360F5"/>
    <w:rsid w:val="00E4442E"/>
    <w:rsid w:val="00E44EBD"/>
    <w:rsid w:val="00E45CD4"/>
    <w:rsid w:val="00E504AE"/>
    <w:rsid w:val="00E53558"/>
    <w:rsid w:val="00E55E07"/>
    <w:rsid w:val="00E56B31"/>
    <w:rsid w:val="00E60901"/>
    <w:rsid w:val="00E623B1"/>
    <w:rsid w:val="00E6476F"/>
    <w:rsid w:val="00E74A3F"/>
    <w:rsid w:val="00E813F6"/>
    <w:rsid w:val="00E835C6"/>
    <w:rsid w:val="00E84D82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2C9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4B03"/>
    <w:rsid w:val="00F367E7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4041"/>
    <w:rsid w:val="00F705BB"/>
    <w:rsid w:val="00F744BA"/>
    <w:rsid w:val="00F75F25"/>
    <w:rsid w:val="00F84A93"/>
    <w:rsid w:val="00F85E62"/>
    <w:rsid w:val="00F874E4"/>
    <w:rsid w:val="00F95154"/>
    <w:rsid w:val="00FA649D"/>
    <w:rsid w:val="00FB09FB"/>
    <w:rsid w:val="00FB1BCE"/>
    <w:rsid w:val="00FB22C3"/>
    <w:rsid w:val="00FB6FC6"/>
    <w:rsid w:val="00FC1146"/>
    <w:rsid w:val="00FC236A"/>
    <w:rsid w:val="00FC51D9"/>
    <w:rsid w:val="00FC61C5"/>
    <w:rsid w:val="00FD428A"/>
    <w:rsid w:val="00FD6DC1"/>
    <w:rsid w:val="00FE13E1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Heading5">
    <w:name w:val="heading 5"/>
    <w:basedOn w:val="Normal"/>
    <w:next w:val="Normal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Aufzhlung3">
    <w:name w:val="Formatvorlage Aufzählung 3"/>
    <w:basedOn w:val="Normal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Normal"/>
    <w:next w:val="Normal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Normal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numPr>
        <w:numId w:val="20"/>
      </w:numPr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uiPriority w:val="99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link w:val="Footer"/>
    <w:uiPriority w:val="99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rPr>
      <w:szCs w:val="22"/>
      <w:lang w:val="de-AT" w:eastAsia="en-US" w:bidi="en-US"/>
    </w:rPr>
  </w:style>
  <w:style w:type="paragraph" w:styleId="Bibliography">
    <w:name w:val="Bibliography"/>
    <w:basedOn w:val="Normal"/>
    <w:unhideWhenUsed/>
    <w:qFormat/>
    <w:rsid w:val="00A55DB3"/>
    <w:pPr>
      <w:numPr>
        <w:numId w:val="45"/>
      </w:numPr>
      <w:spacing w:after="200"/>
      <w:ind w:hanging="720"/>
    </w:pPr>
    <w:rPr>
      <w:rFonts w:cs="Arial"/>
      <w:noProof/>
      <w:szCs w:val="22"/>
      <w:lang w:val="en-US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Normal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Normal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Normal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Normal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Normal"/>
    <w:qFormat/>
    <w:rsid w:val="002F11F7"/>
    <w:rPr>
      <w:color w:val="008462"/>
      <w:szCs w:val="22"/>
    </w:rPr>
  </w:style>
  <w:style w:type="character" w:styleId="Strong">
    <w:name w:val="Strong"/>
    <w:basedOn w:val="DefaultParagraphFont"/>
    <w:qFormat/>
    <w:rsid w:val="0039203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82D1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679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E6B8B"/>
    <w:rPr>
      <w:color w:val="323F4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github.com/if21b258/MeetingPlanne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3.xm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cehold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ceholderText"/>
              <w:color w:val="auto"/>
            </w:rPr>
            <w:t>Bitte ausfüllen.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614057-38A5-4C92-AF97-B3816DC6D10C}"/>
      </w:docPartPr>
      <w:docPartBody>
        <w:p w:rsidR="00850ABF" w:rsidRDefault="00187380">
          <w:r w:rsidRPr="00B7621A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0459DC"/>
    <w:rsid w:val="00094BE3"/>
    <w:rsid w:val="00187380"/>
    <w:rsid w:val="00221F8B"/>
    <w:rsid w:val="006E4721"/>
    <w:rsid w:val="00747985"/>
    <w:rsid w:val="00850ABF"/>
    <w:rsid w:val="008B4274"/>
    <w:rsid w:val="00D64F72"/>
    <w:rsid w:val="00DD4C66"/>
    <w:rsid w:val="00EE1B93"/>
    <w:rsid w:val="00F7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2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791DC747-B64A-4195-89B5-2967AC29A8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F9322D-3D44-49D0-9EB5-16218D76A892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D-3.dot</Template>
  <TotalTime>4</TotalTime>
  <Pages>8</Pages>
  <Words>657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TourPlanner</vt:lpstr>
      <vt:lpstr>Arbeitstitel</vt:lpstr>
    </vt:vector>
  </TitlesOfParts>
  <Company>Technikum Wien</Company>
  <LinksUpToDate>false</LinksUpToDate>
  <CharactersWithSpaces>4399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Meeting-Planner</dc:title>
  <dc:subject>PROTOCOL</dc:subject>
  <dc:creator>Josua Hämmerle</dc:creator>
  <cp:keywords/>
  <cp:lastModifiedBy>Josua Hämmerle</cp:lastModifiedBy>
  <cp:revision>4</cp:revision>
  <cp:lastPrinted>2023-10-24T16:02:00Z</cp:lastPrinted>
  <dcterms:created xsi:type="dcterms:W3CDTF">2023-10-24T16:02:00Z</dcterms:created>
  <dcterms:modified xsi:type="dcterms:W3CDTF">2023-10-24T16:07:00Z</dcterms:modified>
</cp:coreProperties>
</file>